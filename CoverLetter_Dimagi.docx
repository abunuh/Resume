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14694650"/>
        <w:placeholder>
          <w:docPart w:val="8232683124F140AC88E4B90AA2B37A5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3E379E" w:rsidRPr="00027254" w:rsidRDefault="00D102AF" w:rsidP="00D102AF">
          <w:pPr>
            <w:pStyle w:val="Address"/>
          </w:pPr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p w:rsidR="003E379E" w:rsidRDefault="00D102AF" w:rsidP="00D102AF">
      <w:pPr>
        <w:pStyle w:val="Address"/>
      </w:pPr>
      <w:r>
        <w:t xml:space="preserve">14618 Chambery </w:t>
      </w:r>
      <w:proofErr w:type="spellStart"/>
      <w:r>
        <w:t>Dr</w:t>
      </w:r>
      <w:proofErr w:type="spellEnd"/>
    </w:p>
    <w:p w:rsidR="003E379E" w:rsidRDefault="00D102AF" w:rsidP="00D102AF">
      <w:pPr>
        <w:pStyle w:val="Address"/>
      </w:pPr>
      <w:r>
        <w:t>Little Rock, AR 72211</w:t>
      </w:r>
    </w:p>
    <w:sdt>
      <w:sdtPr>
        <w:alias w:val="Phone"/>
        <w:tag w:val="Phone"/>
        <w:id w:val="114694982"/>
        <w:placeholder>
          <w:docPart w:val="C2E2DAB3A06B438CA54D3A761ABED0AB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3E379E" w:rsidRPr="007B680C" w:rsidRDefault="00D102AF" w:rsidP="00D102AF">
          <w:pPr>
            <w:pStyle w:val="Address"/>
          </w:pPr>
          <w:r>
            <w:t>+1 501-412-9417</w:t>
          </w:r>
        </w:p>
      </w:sdtContent>
    </w:sdt>
    <w:p w:rsidR="003E379E" w:rsidRPr="00027254" w:rsidRDefault="00D102AF" w:rsidP="00D102AF">
      <w:pPr>
        <w:pStyle w:val="Address"/>
      </w:pPr>
      <w:r>
        <w:t>ejakoet@hotmail.com</w:t>
      </w:r>
    </w:p>
    <w:sdt>
      <w:sdtPr>
        <w:alias w:val="Date"/>
        <w:tag w:val="Date"/>
        <w:id w:val="114694769"/>
        <w:placeholder>
          <w:docPart w:val="8FDDC75A97A448F78A226975E7486BF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41E66" w:rsidRPr="00E73354" w:rsidRDefault="00D6496A" w:rsidP="00D102AF">
          <w:pPr>
            <w:pStyle w:val="Date"/>
          </w:pPr>
          <w:r>
            <w:t>12/7</w:t>
          </w:r>
          <w:r w:rsidR="00D102AF">
            <w:t>/2016</w:t>
          </w:r>
        </w:p>
      </w:sdtContent>
    </w:sdt>
    <w:sdt>
      <w:sdtPr>
        <w:rPr>
          <w:rFonts w:ascii="Arial" w:hAnsi="Arial" w:cs="Arial"/>
          <w:color w:val="444444"/>
          <w:sz w:val="21"/>
          <w:szCs w:val="21"/>
        </w:rPr>
        <w:alias w:val="Company"/>
        <w:tag w:val="Company"/>
        <w:id w:val="114694854"/>
        <w:placeholder>
          <w:docPart w:val="D3F6E8DF242F40A6AC4C50A6F20F5239"/>
        </w:placeholder>
        <w:dataBinding w:prefixMappings="xmlns:ns0='http://schemas.microsoft.com/office/2006/coverPageProps' " w:xpath="/ns0:CoverPageProperties[1]/ns0:CompanyFax[1]" w:storeItemID="{55AF091B-3C7A-41E3-B477-F2FDAA23CFDA}"/>
        <w:text w:multiLine="1"/>
      </w:sdtPr>
      <w:sdtContent>
        <w:p w:rsidR="006E1EE2" w:rsidRDefault="00D6496A" w:rsidP="00D6496A">
          <w:pPr>
            <w:pStyle w:val="Address"/>
          </w:pPr>
          <w:r>
            <w:rPr>
              <w:rFonts w:ascii="Arial" w:hAnsi="Arial" w:cs="Arial"/>
              <w:color w:val="444444"/>
              <w:sz w:val="21"/>
              <w:szCs w:val="21"/>
            </w:rPr>
            <w:t>Armstrong A</w:t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t>ppointment</w:t>
          </w:r>
          <w:r>
            <w:rPr>
              <w:rFonts w:ascii="Arial" w:hAnsi="Arial" w:cs="Arial"/>
              <w:color w:val="444444"/>
              <w:sz w:val="21"/>
              <w:szCs w:val="21"/>
            </w:rPr>
            <w:t>s</w:t>
          </w:r>
          <w:r>
            <w:rPr>
              <w:rFonts w:ascii="Arial" w:hAnsi="Arial" w:cs="Arial"/>
              <w:color w:val="444444"/>
              <w:sz w:val="21"/>
              <w:szCs w:val="21"/>
            </w:rPr>
            <w:br/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t>Cape Town</w:t>
          </w:r>
          <w:r w:rsidRPr="00D6496A">
            <w:rPr>
              <w:rFonts w:ascii="Arial" w:hAnsi="Arial" w:cs="Arial"/>
              <w:color w:val="444444"/>
              <w:sz w:val="21"/>
              <w:szCs w:val="21"/>
            </w:rPr>
            <w:br/>
            <w:t>South Africa</w:t>
          </w:r>
        </w:p>
      </w:sdtContent>
    </w:sdt>
    <w:p w:rsidR="00941E66" w:rsidRPr="00266625" w:rsidRDefault="00D102AF" w:rsidP="006E1EE2">
      <w:pPr>
        <w:pStyle w:val="Salutation"/>
        <w:rPr>
          <w:b/>
          <w:bCs/>
        </w:rPr>
      </w:pPr>
      <w:r w:rsidRPr="00266625">
        <w:rPr>
          <w:b/>
          <w:bCs/>
        </w:rPr>
        <w:t>To whom it may concern</w:t>
      </w:r>
      <w:r w:rsidR="00941E66" w:rsidRPr="00266625">
        <w:rPr>
          <w:b/>
          <w:bCs/>
        </w:rPr>
        <w:t>:</w:t>
      </w:r>
    </w:p>
    <w:p w:rsidR="00C04D6B" w:rsidRDefault="00D102AF" w:rsidP="00D6496A">
      <w:pPr>
        <w:spacing w:line="360" w:lineRule="auto"/>
      </w:pPr>
      <w:r>
        <w:t xml:space="preserve">I would like to apply for the position of </w:t>
      </w:r>
      <w:r w:rsidR="00D6496A" w:rsidRPr="00D6496A">
        <w:t xml:space="preserve">Senior Project Manager (Electronics / Mechatronics) (Ref: EDJSPMEM) </w:t>
      </w:r>
      <w:r>
        <w:t xml:space="preserve">in Cape Town.  </w:t>
      </w:r>
      <w:r w:rsidR="00D6496A">
        <w:t xml:space="preserve">I am also open to consider any other appropriate leadership positions for my experience and qualifications.  </w:t>
      </w:r>
      <w:r>
        <w:t>I am currently a Level II Manager in AT&amp;T USA</w:t>
      </w:r>
      <w:r w:rsidR="0069160E">
        <w:t>, currently residing in Little Rock AR,</w:t>
      </w:r>
      <w:r>
        <w:t xml:space="preserve"> with 19 years of experience in the mobile and networking industry.</w:t>
      </w:r>
      <w:r w:rsidR="00022608">
        <w:t xml:space="preserve">  My experience includes managing technical teams on a diverse range of technical projects mainly in the wireless networking industry.  </w:t>
      </w:r>
      <w:bookmarkStart w:id="0" w:name="_GoBack"/>
      <w:bookmarkEnd w:id="0"/>
    </w:p>
    <w:p w:rsidR="00022608" w:rsidRDefault="00022608" w:rsidP="00752214">
      <w:pPr>
        <w:spacing w:line="360" w:lineRule="auto"/>
      </w:pPr>
      <w:r>
        <w:t>My specific areas of interest in which I have managed technical teams are listed below.</w:t>
      </w:r>
    </w:p>
    <w:p w:rsidR="007533CA" w:rsidRPr="004C67C7" w:rsidRDefault="00022608" w:rsidP="00752214">
      <w:pPr>
        <w:pStyle w:val="ListParagraph"/>
        <w:spacing w:line="360" w:lineRule="auto"/>
      </w:pPr>
      <w:r>
        <w:t>Wireless technology solutions in GSM, UMTS, LTE-A and VOLTE.</w:t>
      </w:r>
    </w:p>
    <w:p w:rsidR="007533CA" w:rsidRPr="004C67C7" w:rsidRDefault="00022608" w:rsidP="00752214">
      <w:pPr>
        <w:pStyle w:val="ListParagraph"/>
        <w:spacing w:line="360" w:lineRule="auto"/>
      </w:pPr>
      <w:r>
        <w:t xml:space="preserve">Big Data and Data Analytics solutions with the </w:t>
      </w:r>
      <w:proofErr w:type="spellStart"/>
      <w:proofErr w:type="gramStart"/>
      <w:r>
        <w:t>at&amp;t</w:t>
      </w:r>
      <w:proofErr w:type="spellEnd"/>
      <w:proofErr w:type="gramEnd"/>
      <w:r>
        <w:t xml:space="preserve"> Integrated Cloud. </w:t>
      </w:r>
    </w:p>
    <w:p w:rsidR="007533CA" w:rsidRPr="004C67C7" w:rsidRDefault="00022608" w:rsidP="00752214">
      <w:pPr>
        <w:pStyle w:val="ListParagraph"/>
        <w:spacing w:line="360" w:lineRule="auto"/>
      </w:pPr>
      <w:proofErr w:type="spellStart"/>
      <w:r>
        <w:t>IoT</w:t>
      </w:r>
      <w:proofErr w:type="spellEnd"/>
      <w:r w:rsidR="0069160E">
        <w:t>, API and Web Frameworks for RAN Optimization group.</w:t>
      </w:r>
    </w:p>
    <w:p w:rsidR="007533CA" w:rsidRPr="004C67C7" w:rsidRDefault="0069160E" w:rsidP="00752214">
      <w:pPr>
        <w:pStyle w:val="ListParagraph"/>
        <w:spacing w:line="360" w:lineRule="auto"/>
      </w:pPr>
      <w:r>
        <w:t>Vendor management on a wide variety of technical projects within the wireless industry.</w:t>
      </w:r>
    </w:p>
    <w:p w:rsidR="00161FCD" w:rsidRDefault="0069160E" w:rsidP="00752214">
      <w:pPr>
        <w:spacing w:line="360" w:lineRule="auto"/>
      </w:pPr>
      <w:r>
        <w:t xml:space="preserve">Outside of my work in </w:t>
      </w:r>
      <w:proofErr w:type="spellStart"/>
      <w:proofErr w:type="gramStart"/>
      <w:r>
        <w:t>at&amp;t</w:t>
      </w:r>
      <w:proofErr w:type="spellEnd"/>
      <w:proofErr w:type="gramEnd"/>
      <w:r>
        <w:t>, I have also consulted with doctors in research projects in the areas of bioinformatics and big data analysis of patient data.  I have a passion for making a difference and using my skills to improve the lives of others</w:t>
      </w:r>
      <w:r w:rsidR="00F8466F">
        <w:t>.  I look forward to the opportunity to make an impact on the African continent.</w:t>
      </w:r>
    </w:p>
    <w:p w:rsidR="007533CA" w:rsidRPr="007533CA" w:rsidRDefault="007533CA" w:rsidP="00752214">
      <w:pPr>
        <w:spacing w:line="360" w:lineRule="auto"/>
      </w:pPr>
      <w:r w:rsidRPr="007533CA">
        <w:t xml:space="preserve">Thank you for taking the time to review my </w:t>
      </w:r>
      <w:r w:rsidR="00186443">
        <w:t xml:space="preserve">attached </w:t>
      </w:r>
      <w:r w:rsidRPr="007533CA">
        <w:t>resume. I look forward to talking with you</w:t>
      </w:r>
      <w:r>
        <w:t>.</w:t>
      </w:r>
    </w:p>
    <w:p w:rsidR="00675DCC" w:rsidRPr="00C87022" w:rsidRDefault="00675DCC" w:rsidP="00675DCC">
      <w:pPr>
        <w:pStyle w:val="Closing"/>
      </w:pPr>
      <w:r>
        <w:t>Sincerely,</w:t>
      </w:r>
    </w:p>
    <w:sdt>
      <w:sdtPr>
        <w:alias w:val="Name"/>
        <w:tag w:val="Name"/>
        <w:id w:val="114695064"/>
        <w:placeholder>
          <w:docPart w:val="ED2D4A1E989F46C5B691240E858A11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D7EBD" w:rsidRPr="003E379E" w:rsidRDefault="00D102AF" w:rsidP="00F8466F">
          <w:proofErr w:type="spellStart"/>
          <w:r>
            <w:t>Ebrahim</w:t>
          </w:r>
          <w:proofErr w:type="spellEnd"/>
          <w:r>
            <w:t xml:space="preserve"> </w:t>
          </w:r>
          <w:proofErr w:type="spellStart"/>
          <w:r>
            <w:t>Jakoet</w:t>
          </w:r>
          <w:proofErr w:type="spellEnd"/>
        </w:p>
      </w:sdtContent>
    </w:sdt>
    <w:sectPr w:rsidR="002D7EBD" w:rsidRPr="003E379E" w:rsidSect="00752214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AC5" w:rsidRDefault="00702AC5">
      <w:r>
        <w:separator/>
      </w:r>
    </w:p>
  </w:endnote>
  <w:endnote w:type="continuationSeparator" w:id="0">
    <w:p w:rsidR="00702AC5" w:rsidRDefault="0070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AC5" w:rsidRDefault="00702AC5">
      <w:r>
        <w:separator/>
      </w:r>
    </w:p>
  </w:footnote>
  <w:footnote w:type="continuationSeparator" w:id="0">
    <w:p w:rsidR="00702AC5" w:rsidRDefault="00702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14695065"/>
      <w:placeholder>
        <w:docPart w:val="FA4868E478D74EE29CDC908E1B7ED3D1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4C67C7" w:rsidRDefault="00752214" w:rsidP="00752214">
        <w:pPr>
          <w:pStyle w:val="Header"/>
        </w:pPr>
        <w:proofErr w:type="spellStart"/>
        <w:r>
          <w:t>Dimagi</w:t>
        </w:r>
        <w:proofErr w:type="spellEnd"/>
      </w:p>
    </w:sdtContent>
  </w:sdt>
  <w:sdt>
    <w:sdtPr>
      <w:alias w:val="Date"/>
      <w:tag w:val="Date"/>
      <w:id w:val="114695066"/>
      <w:placeholder>
        <w:docPart w:val="F05D56B298164CADA9B9C70BA1AA29DA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4C67C7" w:rsidRDefault="00D6496A" w:rsidP="004C67C7">
        <w:pPr>
          <w:pStyle w:val="Header"/>
        </w:pPr>
        <w:r>
          <w:t>12/7/2016</w:t>
        </w:r>
      </w:p>
    </w:sdtContent>
  </w:sdt>
  <w:p w:rsidR="004C67C7" w:rsidRDefault="004C67C7" w:rsidP="004C67C7">
    <w:pPr>
      <w:pStyle w:val="Header"/>
    </w:pPr>
    <w:r>
      <w:t xml:space="preserve">Page </w:t>
    </w:r>
    <w:r w:rsidR="00E62603">
      <w:fldChar w:fldCharType="begin"/>
    </w:r>
    <w:r w:rsidR="00E62603">
      <w:instrText xml:space="preserve"> PAGE   \* MERGEFORMAT </w:instrText>
    </w:r>
    <w:r w:rsidR="00E62603">
      <w:fldChar w:fldCharType="separate"/>
    </w:r>
    <w:r w:rsidR="00752214">
      <w:rPr>
        <w:noProof/>
      </w:rPr>
      <w:t>2</w:t>
    </w:r>
    <w:r w:rsidR="00E626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88A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80C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126F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366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14C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B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541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D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901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5D0DC2"/>
    <w:multiLevelType w:val="hybridMultilevel"/>
    <w:tmpl w:val="28A8FE7C"/>
    <w:lvl w:ilvl="0" w:tplc="90A476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AF"/>
    <w:rsid w:val="00015BE0"/>
    <w:rsid w:val="00022608"/>
    <w:rsid w:val="00027254"/>
    <w:rsid w:val="00060082"/>
    <w:rsid w:val="00083AA2"/>
    <w:rsid w:val="0008702D"/>
    <w:rsid w:val="000A5E4A"/>
    <w:rsid w:val="00114680"/>
    <w:rsid w:val="00140DAE"/>
    <w:rsid w:val="00161FCD"/>
    <w:rsid w:val="00186443"/>
    <w:rsid w:val="001A419F"/>
    <w:rsid w:val="001A4EDB"/>
    <w:rsid w:val="001D5436"/>
    <w:rsid w:val="00213BD9"/>
    <w:rsid w:val="002408C6"/>
    <w:rsid w:val="00243447"/>
    <w:rsid w:val="00266625"/>
    <w:rsid w:val="00291300"/>
    <w:rsid w:val="002C71A0"/>
    <w:rsid w:val="002D7E32"/>
    <w:rsid w:val="002D7EBD"/>
    <w:rsid w:val="002F7992"/>
    <w:rsid w:val="00377A52"/>
    <w:rsid w:val="003B64B7"/>
    <w:rsid w:val="003C0786"/>
    <w:rsid w:val="003E379E"/>
    <w:rsid w:val="003E57B1"/>
    <w:rsid w:val="0043525E"/>
    <w:rsid w:val="00441627"/>
    <w:rsid w:val="00457519"/>
    <w:rsid w:val="004702F6"/>
    <w:rsid w:val="004742C6"/>
    <w:rsid w:val="004C07A5"/>
    <w:rsid w:val="004C67C7"/>
    <w:rsid w:val="004D1AC7"/>
    <w:rsid w:val="0051707C"/>
    <w:rsid w:val="00521A47"/>
    <w:rsid w:val="00561F65"/>
    <w:rsid w:val="005B107E"/>
    <w:rsid w:val="005C48E1"/>
    <w:rsid w:val="006126B8"/>
    <w:rsid w:val="00620C6C"/>
    <w:rsid w:val="00652D47"/>
    <w:rsid w:val="00675BA5"/>
    <w:rsid w:val="00675DCC"/>
    <w:rsid w:val="0069160E"/>
    <w:rsid w:val="006E1EE2"/>
    <w:rsid w:val="006F6FA7"/>
    <w:rsid w:val="00702AC5"/>
    <w:rsid w:val="007321F8"/>
    <w:rsid w:val="00752214"/>
    <w:rsid w:val="007533CA"/>
    <w:rsid w:val="00764AB3"/>
    <w:rsid w:val="00797C75"/>
    <w:rsid w:val="007D5836"/>
    <w:rsid w:val="0086728C"/>
    <w:rsid w:val="008B6708"/>
    <w:rsid w:val="008E5F9E"/>
    <w:rsid w:val="008E6501"/>
    <w:rsid w:val="008F407B"/>
    <w:rsid w:val="008F6E58"/>
    <w:rsid w:val="0094121A"/>
    <w:rsid w:val="00941E66"/>
    <w:rsid w:val="00971808"/>
    <w:rsid w:val="00972EC6"/>
    <w:rsid w:val="00991907"/>
    <w:rsid w:val="009C5C68"/>
    <w:rsid w:val="009D4D51"/>
    <w:rsid w:val="009D740E"/>
    <w:rsid w:val="00A16FB8"/>
    <w:rsid w:val="00A77E4B"/>
    <w:rsid w:val="00A91B6B"/>
    <w:rsid w:val="00AC1B1A"/>
    <w:rsid w:val="00B0502C"/>
    <w:rsid w:val="00B17957"/>
    <w:rsid w:val="00B33701"/>
    <w:rsid w:val="00B3424E"/>
    <w:rsid w:val="00B60213"/>
    <w:rsid w:val="00BA0669"/>
    <w:rsid w:val="00BB75A6"/>
    <w:rsid w:val="00BD783A"/>
    <w:rsid w:val="00BF21BB"/>
    <w:rsid w:val="00BF3F8B"/>
    <w:rsid w:val="00C04D6B"/>
    <w:rsid w:val="00C13B1B"/>
    <w:rsid w:val="00C63950"/>
    <w:rsid w:val="00CA6768"/>
    <w:rsid w:val="00CB5984"/>
    <w:rsid w:val="00CD56D7"/>
    <w:rsid w:val="00CE00E9"/>
    <w:rsid w:val="00CE4F10"/>
    <w:rsid w:val="00CF0615"/>
    <w:rsid w:val="00D102AF"/>
    <w:rsid w:val="00D24762"/>
    <w:rsid w:val="00D55185"/>
    <w:rsid w:val="00D6496A"/>
    <w:rsid w:val="00D70576"/>
    <w:rsid w:val="00D76189"/>
    <w:rsid w:val="00DE16EF"/>
    <w:rsid w:val="00DF24F0"/>
    <w:rsid w:val="00E1114D"/>
    <w:rsid w:val="00E27B13"/>
    <w:rsid w:val="00E325E4"/>
    <w:rsid w:val="00E45367"/>
    <w:rsid w:val="00E57ECB"/>
    <w:rsid w:val="00E62603"/>
    <w:rsid w:val="00E924FF"/>
    <w:rsid w:val="00EC6307"/>
    <w:rsid w:val="00F11E84"/>
    <w:rsid w:val="00F178A3"/>
    <w:rsid w:val="00F334C6"/>
    <w:rsid w:val="00F522AD"/>
    <w:rsid w:val="00F8466F"/>
    <w:rsid w:val="00FC1801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D64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nhideWhenUsed/>
    <w:qFormat/>
    <w:rsid w:val="004C67C7"/>
    <w:pPr>
      <w:spacing w:after="24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rsid w:val="004C6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C67C7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C67C7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6E1EE2"/>
    <w:rPr>
      <w:color w:val="808080"/>
    </w:rPr>
  </w:style>
  <w:style w:type="paragraph" w:styleId="Footer">
    <w:name w:val="footer"/>
    <w:basedOn w:val="Normal"/>
    <w:link w:val="FooterChar"/>
    <w:unhideWhenUsed/>
    <w:rsid w:val="004C67C7"/>
    <w:pPr>
      <w:tabs>
        <w:tab w:val="center" w:pos="4680"/>
        <w:tab w:val="right" w:pos="9360"/>
      </w:tabs>
      <w:spacing w:after="0" w:line="240" w:lineRule="auto"/>
    </w:pPr>
  </w:style>
  <w:style w:type="paragraph" w:styleId="Closing">
    <w:name w:val="Closing"/>
    <w:basedOn w:val="Normal"/>
    <w:qFormat/>
    <w:rsid w:val="00941E66"/>
    <w:pPr>
      <w:spacing w:after="960"/>
    </w:pPr>
  </w:style>
  <w:style w:type="paragraph" w:styleId="Date">
    <w:name w:val="Date"/>
    <w:basedOn w:val="Normal"/>
    <w:next w:val="Normal"/>
    <w:qFormat/>
    <w:rsid w:val="006E1EE2"/>
    <w:pPr>
      <w:spacing w:before="240"/>
    </w:pPr>
  </w:style>
  <w:style w:type="character" w:customStyle="1" w:styleId="FooterChar">
    <w:name w:val="Footer Char"/>
    <w:basedOn w:val="DefaultParagraphFont"/>
    <w:link w:val="Footer"/>
    <w:rsid w:val="004C67C7"/>
    <w:rPr>
      <w:rFonts w:asciiTheme="minorHAnsi" w:hAnsiTheme="minorHAnsi"/>
      <w:szCs w:val="24"/>
    </w:rPr>
  </w:style>
  <w:style w:type="paragraph" w:styleId="Salutation">
    <w:name w:val="Salutation"/>
    <w:basedOn w:val="Normal"/>
    <w:next w:val="Normal"/>
    <w:qFormat/>
    <w:rsid w:val="00941E66"/>
    <w:pPr>
      <w:spacing w:before="480"/>
    </w:pPr>
  </w:style>
  <w:style w:type="character" w:customStyle="1" w:styleId="Heading1Char">
    <w:name w:val="Heading 1 Char"/>
    <w:basedOn w:val="DefaultParagraphFont"/>
    <w:link w:val="Heading1"/>
    <w:rsid w:val="004C6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ddress">
    <w:name w:val="Address"/>
    <w:basedOn w:val="Normal"/>
    <w:link w:val="AddressChar"/>
    <w:qFormat/>
    <w:rsid w:val="006E1EE2"/>
    <w:pPr>
      <w:spacing w:after="0"/>
    </w:pPr>
  </w:style>
  <w:style w:type="character" w:customStyle="1" w:styleId="AddressChar">
    <w:name w:val="Address Char"/>
    <w:basedOn w:val="DefaultParagraphFont"/>
    <w:link w:val="Address"/>
    <w:rsid w:val="006E1EE2"/>
    <w:rPr>
      <w:rFonts w:asciiTheme="minorHAnsi" w:hAnsiTheme="minorHAnsi"/>
      <w:szCs w:val="24"/>
    </w:rPr>
  </w:style>
  <w:style w:type="paragraph" w:styleId="ListBullet2">
    <w:name w:val="List Bullet 2"/>
    <w:basedOn w:val="Normal"/>
    <w:autoRedefine/>
    <w:semiHidden/>
    <w:unhideWhenUsed/>
    <w:rsid w:val="007533CA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D64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AppData\Roaming\Microsoft\Templates\cvr_ltr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32683124F140AC88E4B90AA2B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9AD4-8FB9-4D68-AE77-2143BC9D01D4}"/>
      </w:docPartPr>
      <w:docPartBody>
        <w:p w:rsidR="00DA4FB2" w:rsidRDefault="000612E2">
          <w:pPr>
            <w:pStyle w:val="8232683124F140AC88E4B90AA2B37A58"/>
          </w:pPr>
          <w:r>
            <w:t>[Your Name]</w:t>
          </w:r>
        </w:p>
      </w:docPartBody>
    </w:docPart>
    <w:docPart>
      <w:docPartPr>
        <w:name w:val="C2E2DAB3A06B438CA54D3A761ABE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807CB-59DB-4E4B-8714-3394E67846F2}"/>
      </w:docPartPr>
      <w:docPartBody>
        <w:p w:rsidR="00DA4FB2" w:rsidRDefault="000612E2">
          <w:pPr>
            <w:pStyle w:val="C2E2DAB3A06B438CA54D3A761ABED0AB"/>
          </w:pPr>
          <w:r>
            <w:t>[phone number]</w:t>
          </w:r>
        </w:p>
      </w:docPartBody>
    </w:docPart>
    <w:docPart>
      <w:docPartPr>
        <w:name w:val="8FDDC75A97A448F78A226975E748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32775-46B8-4CFB-8795-881AAC75A69B}"/>
      </w:docPartPr>
      <w:docPartBody>
        <w:p w:rsidR="00DA4FB2" w:rsidRDefault="000612E2">
          <w:pPr>
            <w:pStyle w:val="8FDDC75A97A448F78A226975E7486BFB"/>
          </w:pPr>
          <w:r>
            <w:t>[Date]</w:t>
          </w:r>
        </w:p>
      </w:docPartBody>
    </w:docPart>
    <w:docPart>
      <w:docPartPr>
        <w:name w:val="D3F6E8DF242F40A6AC4C50A6F20F5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8BB25-A14D-4505-9A31-8CEBFFCE6BEC}"/>
      </w:docPartPr>
      <w:docPartBody>
        <w:p w:rsidR="00DA4FB2" w:rsidRDefault="000612E2">
          <w:pPr>
            <w:pStyle w:val="D3F6E8DF242F40A6AC4C50A6F20F5239"/>
          </w:pPr>
          <w:r>
            <w:t>[Company Name]</w:t>
          </w:r>
        </w:p>
      </w:docPartBody>
    </w:docPart>
    <w:docPart>
      <w:docPartPr>
        <w:name w:val="FA4868E478D74EE29CDC908E1B7ED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53B0-A94E-4B2F-AD29-EF7DF4D35521}"/>
      </w:docPartPr>
      <w:docPartBody>
        <w:p w:rsidR="00DA4FB2" w:rsidRDefault="000612E2">
          <w:pPr>
            <w:pStyle w:val="FA4868E478D74EE29CDC908E1B7ED3D1"/>
          </w:pPr>
          <w:r>
            <w:t>[Recipient Name]</w:t>
          </w:r>
        </w:p>
      </w:docPartBody>
    </w:docPart>
    <w:docPart>
      <w:docPartPr>
        <w:name w:val="F05D56B298164CADA9B9C70BA1AA2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80E48-F562-4238-83A6-FAA36B03B2FA}"/>
      </w:docPartPr>
      <w:docPartBody>
        <w:p w:rsidR="00DA4FB2" w:rsidRDefault="000612E2">
          <w:pPr>
            <w:pStyle w:val="F05D56B298164CADA9B9C70BA1AA29DA"/>
          </w:pPr>
          <w:r w:rsidRPr="004C67C7">
            <w:rPr>
              <w:rStyle w:val="PlaceholderText"/>
            </w:rPr>
            <w:t>[job title]</w:t>
          </w:r>
        </w:p>
      </w:docPartBody>
    </w:docPart>
    <w:docPart>
      <w:docPartPr>
        <w:name w:val="ED2D4A1E989F46C5B691240E858A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E921-DE4C-42AB-BE37-AB96E0C1D062}"/>
      </w:docPartPr>
      <w:docPartBody>
        <w:p w:rsidR="00DA4FB2" w:rsidRDefault="000612E2">
          <w:pPr>
            <w:pStyle w:val="ED2D4A1E989F46C5B691240E858A11C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E2"/>
    <w:rsid w:val="000612E2"/>
    <w:rsid w:val="002237C3"/>
    <w:rsid w:val="00D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2683124F140AC88E4B90AA2B37A58">
    <w:name w:val="8232683124F140AC88E4B90AA2B37A58"/>
  </w:style>
  <w:style w:type="paragraph" w:customStyle="1" w:styleId="43350767DF134E5EA3399B507A0A8096">
    <w:name w:val="43350767DF134E5EA3399B507A0A8096"/>
  </w:style>
  <w:style w:type="paragraph" w:customStyle="1" w:styleId="3E089EA308B04DF2BEB055FDD1B13921">
    <w:name w:val="3E089EA308B04DF2BEB055FDD1B13921"/>
  </w:style>
  <w:style w:type="paragraph" w:customStyle="1" w:styleId="C2E2DAB3A06B438CA54D3A761ABED0AB">
    <w:name w:val="C2E2DAB3A06B438CA54D3A761ABED0AB"/>
  </w:style>
  <w:style w:type="paragraph" w:customStyle="1" w:styleId="4AE8BB9DBEEB47A98286CC3695404467">
    <w:name w:val="4AE8BB9DBEEB47A98286CC3695404467"/>
  </w:style>
  <w:style w:type="paragraph" w:customStyle="1" w:styleId="8FDDC75A97A448F78A226975E7486BFB">
    <w:name w:val="8FDDC75A97A448F78A226975E7486BFB"/>
  </w:style>
  <w:style w:type="paragraph" w:customStyle="1" w:styleId="57B86FFAF0F1434784FE8D5E9045DF75">
    <w:name w:val="57B86FFAF0F1434784FE8D5E9045DF75"/>
  </w:style>
  <w:style w:type="paragraph" w:customStyle="1" w:styleId="43050E33D6494A42BF6F625E2B9E679E">
    <w:name w:val="43050E33D6494A42BF6F625E2B9E679E"/>
  </w:style>
  <w:style w:type="paragraph" w:customStyle="1" w:styleId="D3F6E8DF242F40A6AC4C50A6F20F5239">
    <w:name w:val="D3F6E8DF242F40A6AC4C50A6F20F5239"/>
  </w:style>
  <w:style w:type="paragraph" w:customStyle="1" w:styleId="807CE38FCCA0463E9F3469A1C05BD4F8">
    <w:name w:val="807CE38FCCA0463E9F3469A1C05BD4F8"/>
  </w:style>
  <w:style w:type="paragraph" w:customStyle="1" w:styleId="0D9F206B216345B7AF369609AFB875D6">
    <w:name w:val="0D9F206B216345B7AF369609AFB875D6"/>
  </w:style>
  <w:style w:type="paragraph" w:customStyle="1" w:styleId="FA4868E478D74EE29CDC908E1B7ED3D1">
    <w:name w:val="FA4868E478D74EE29CDC908E1B7ED3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5D56B298164CADA9B9C70BA1AA29DA">
    <w:name w:val="F05D56B298164CADA9B9C70BA1AA29DA"/>
  </w:style>
  <w:style w:type="paragraph" w:customStyle="1" w:styleId="B4D33361D8C74A22974BB79BED030AD4">
    <w:name w:val="B4D33361D8C74A22974BB79BED030AD4"/>
  </w:style>
  <w:style w:type="paragraph" w:customStyle="1" w:styleId="6928A5FCE80B429ABBEAF0125DA6858F">
    <w:name w:val="6928A5FCE80B429ABBEAF0125DA6858F"/>
  </w:style>
  <w:style w:type="paragraph" w:customStyle="1" w:styleId="233CAF38D3B941258A850DCB06529D6B">
    <w:name w:val="233CAF38D3B941258A850DCB06529D6B"/>
  </w:style>
  <w:style w:type="paragraph" w:customStyle="1" w:styleId="C4FC3C40D44A4B33A1FAA600A6F11304">
    <w:name w:val="C4FC3C40D44A4B33A1FAA600A6F11304"/>
  </w:style>
  <w:style w:type="paragraph" w:customStyle="1" w:styleId="44CD61CD598C43D892F698028107B1C0">
    <w:name w:val="44CD61CD598C43D892F698028107B1C0"/>
  </w:style>
  <w:style w:type="paragraph" w:customStyle="1" w:styleId="9F87D567D4174DEB8FE2F8A9321FEE39">
    <w:name w:val="9F87D567D4174DEB8FE2F8A9321FEE39"/>
  </w:style>
  <w:style w:type="paragraph" w:customStyle="1" w:styleId="445F099607E54EB2A6317981D738CA27">
    <w:name w:val="445F099607E54EB2A6317981D738CA27"/>
  </w:style>
  <w:style w:type="paragraph" w:customStyle="1" w:styleId="ED2D4A1E989F46C5B691240E858A11C6">
    <w:name w:val="ED2D4A1E989F46C5B691240E858A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Dimagi</CompanyAddress>
  <CompanyPhone>+1 501-412-9417</CompanyPhone>
  <CompanyFax>Armstrong Appointments
Cape Town
South Africa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C5477-7D20-4472-A60C-E0EE2BD42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cvr_ltr3.dotx</Template>
  <TotalTime>43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cover letter for unsolicited resume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cover letter for unsolicited resume</dc:title>
  <dc:subject>Ebrahim Jakoet</dc:subject>
  <dc:creator>ebrahim jakoet</dc:creator>
  <cp:lastModifiedBy>ebrahim jakoet</cp:lastModifiedBy>
  <cp:revision>4</cp:revision>
  <cp:lastPrinted>2002-02-21T18:47:00Z</cp:lastPrinted>
  <dcterms:created xsi:type="dcterms:W3CDTF">2016-08-04T03:42:00Z</dcterms:created>
  <dcterms:modified xsi:type="dcterms:W3CDTF">2016-12-07T11:04:00Z</dcterms:modified>
  <cp:category>12/7/2016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TC060914241033</vt:lpwstr>
  </property>
</Properties>
</file>